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3DD635F5" w:rsidR="0062720C" w:rsidRPr="007D2C25" w:rsidRDefault="001F5E3C" w:rsidP="007D2C25">
      <w:pPr>
        <w:pStyle w:val="Heading1"/>
        <w:jc w:val="center"/>
        <w:rPr>
          <w:lang w:val="bg-BG"/>
        </w:rPr>
      </w:pPr>
      <w:r w:rsidRPr="002062CE">
        <w:t>Angular Project Assignment</w:t>
      </w:r>
      <w:r>
        <w:t xml:space="preserve"> Retake</w:t>
      </w:r>
    </w:p>
    <w:p w14:paraId="767A832F" w14:textId="0E3F7D24" w:rsidR="006F7B02" w:rsidRDefault="0062720C" w:rsidP="0062720C">
      <w:pPr>
        <w:rPr>
          <w:lang w:val="bg-BG"/>
        </w:rPr>
      </w:pPr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</w:t>
      </w:r>
      <w:r w:rsidR="007D2C25">
        <w:t>Angular</w:t>
      </w:r>
      <w:r w:rsidRPr="00780F44">
        <w:t xml:space="preserve">. Use a service like </w:t>
      </w:r>
      <w:proofErr w:type="spellStart"/>
      <w:r w:rsidRPr="00780F44">
        <w:t>Kinvey</w:t>
      </w:r>
      <w:proofErr w:type="spellEnd"/>
      <w:r w:rsidRPr="00780F44">
        <w:t xml:space="preserve">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Symfony).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</w:p>
    <w:p w14:paraId="3CD50E03" w14:textId="23A858D1" w:rsidR="002413B8" w:rsidRDefault="00CC7014" w:rsidP="00F226D8">
      <w:pPr>
        <w:rPr>
          <w:lang w:val="bg-BG"/>
        </w:rPr>
      </w:pPr>
      <w:r w:rsidRPr="008E7723">
        <w:rPr>
          <w:b/>
          <w:bCs/>
        </w:rPr>
        <w:t>Note</w:t>
      </w:r>
      <w:r w:rsidRPr="008E7723">
        <w:t>: The back-end part of your project must function properly, but it will NOT be considered during the exam. This is a front-end course and only the front-end part will be assessed.</w:t>
      </w:r>
    </w:p>
    <w:p w14:paraId="28A7BBE5" w14:textId="77777777" w:rsidR="00613CE2" w:rsidRPr="00613CE2" w:rsidRDefault="00613CE2" w:rsidP="00F226D8">
      <w:pPr>
        <w:rPr>
          <w:lang w:val="bg-BG"/>
        </w:rPr>
      </w:pPr>
    </w:p>
    <w:p w14:paraId="320D9B25" w14:textId="77777777" w:rsidR="00E1356C" w:rsidRDefault="00E1356C" w:rsidP="00E1356C">
      <w:pPr>
        <w:pStyle w:val="Heading2"/>
        <w:rPr>
          <w:lang w:val="bg-BG"/>
        </w:rPr>
      </w:pPr>
      <w:r w:rsidRPr="00F226D8">
        <w:t>Submission Deadline</w:t>
      </w:r>
    </w:p>
    <w:p w14:paraId="4F05BB40" w14:textId="251A2BB7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>
        <w:rPr>
          <w:color w:val="000000" w:themeColor="text1"/>
        </w:rPr>
        <w:t xml:space="preserve">a </w:t>
      </w:r>
      <w:r w:rsidRPr="0096226E">
        <w:rPr>
          <w:b/>
          <w:bCs/>
          <w:color w:val="000000" w:themeColor="text1"/>
        </w:rPr>
        <w:t>link</w:t>
      </w:r>
      <w:r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before 23:59h on </w:t>
      </w:r>
      <w:r w:rsidR="00467A0F">
        <w:rPr>
          <w:b/>
          <w:bCs/>
          <w:color w:val="000000" w:themeColor="text1"/>
          <w:highlight w:val="cyan"/>
          <w:u w:val="single"/>
        </w:rPr>
        <w:t>1</w:t>
      </w:r>
      <w:r w:rsidR="003D5B68">
        <w:rPr>
          <w:b/>
          <w:bCs/>
          <w:color w:val="000000" w:themeColor="text1"/>
          <w:highlight w:val="cyan"/>
          <w:u w:val="single"/>
        </w:rPr>
        <w:t>8</w:t>
      </w:r>
      <w:r w:rsidRPr="002C434C">
        <w:rPr>
          <w:b/>
          <w:color w:val="000000" w:themeColor="text1"/>
          <w:highlight w:val="cyan"/>
          <w:u w:val="single"/>
        </w:rPr>
        <w:t>-</w:t>
      </w:r>
      <w:r w:rsidR="0018557A">
        <w:rPr>
          <w:b/>
          <w:color w:val="000000" w:themeColor="text1"/>
          <w:highlight w:val="cyan"/>
          <w:u w:val="single"/>
        </w:rPr>
        <w:t>Aug</w:t>
      </w:r>
      <w:r w:rsidRPr="002C434C">
        <w:rPr>
          <w:b/>
          <w:color w:val="000000" w:themeColor="text1"/>
          <w:highlight w:val="cyan"/>
          <w:u w:val="single"/>
        </w:rPr>
        <w:t>-202</w:t>
      </w:r>
      <w:r w:rsidR="0018557A">
        <w:rPr>
          <w:b/>
          <w:color w:val="000000" w:themeColor="text1"/>
          <w:highlight w:val="cyan"/>
          <w:u w:val="single"/>
        </w:rPr>
        <w:t>5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>
        <w:rPr>
          <w:bCs/>
          <w:color w:val="000000" w:themeColor="text1"/>
          <w:lang w:val="bg-BG"/>
        </w:rPr>
        <w:t xml:space="preserve"> </w:t>
      </w:r>
      <w:r w:rsidR="003D5B68">
        <w:rPr>
          <w:b/>
          <w:color w:val="000000" w:themeColor="text1"/>
          <w:highlight w:val="cyan"/>
          <w:u w:val="single"/>
        </w:rPr>
        <w:t>05</w:t>
      </w:r>
      <w:r w:rsidRPr="002C434C">
        <w:rPr>
          <w:b/>
          <w:color w:val="000000" w:themeColor="text1"/>
          <w:highlight w:val="cyan"/>
          <w:u w:val="single"/>
          <w:lang w:val="bg-BG"/>
        </w:rPr>
        <w:t>-</w:t>
      </w:r>
      <w:r w:rsidR="003D5B68">
        <w:rPr>
          <w:b/>
          <w:color w:val="000000" w:themeColor="text1"/>
          <w:highlight w:val="cyan"/>
          <w:u w:val="single"/>
        </w:rPr>
        <w:t>Aug</w:t>
      </w:r>
      <w:r w:rsidRPr="002C434C">
        <w:rPr>
          <w:b/>
          <w:color w:val="000000" w:themeColor="text1"/>
          <w:highlight w:val="cyan"/>
          <w:u w:val="single"/>
          <w:lang w:val="bg-BG"/>
        </w:rPr>
        <w:t>-202</w:t>
      </w:r>
      <w:r w:rsidR="0018557A">
        <w:rPr>
          <w:b/>
          <w:color w:val="000000" w:themeColor="text1"/>
          <w:highlight w:val="cyan"/>
          <w:u w:val="single"/>
        </w:rPr>
        <w:t>5</w:t>
      </w:r>
      <w:r w:rsidRPr="0060273C">
        <w:rPr>
          <w:color w:val="000000" w:themeColor="text1"/>
        </w:rPr>
        <w:t>.</w:t>
      </w:r>
    </w:p>
    <w:p w14:paraId="29ED53CD" w14:textId="285F9506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 w:rsidR="003D5B68">
        <w:rPr>
          <w:b/>
          <w:bCs/>
          <w:color w:val="000000" w:themeColor="text1"/>
          <w:highlight w:val="cyan"/>
          <w:u w:val="single"/>
        </w:rPr>
        <w:t>20</w:t>
      </w:r>
      <w:r w:rsidRPr="002C434C">
        <w:rPr>
          <w:b/>
          <w:bCs/>
          <w:color w:val="000000" w:themeColor="text1"/>
          <w:highlight w:val="cyan"/>
          <w:u w:val="single"/>
        </w:rPr>
        <w:t>-</w:t>
      </w:r>
      <w:r w:rsidR="0018557A">
        <w:rPr>
          <w:b/>
          <w:bCs/>
          <w:color w:val="000000" w:themeColor="text1"/>
          <w:highlight w:val="cyan"/>
          <w:u w:val="single"/>
        </w:rPr>
        <w:t>Aug</w:t>
      </w:r>
      <w:r w:rsidRPr="002C434C">
        <w:rPr>
          <w:b/>
          <w:bCs/>
          <w:color w:val="000000" w:themeColor="text1"/>
          <w:highlight w:val="cyan"/>
          <w:u w:val="single"/>
        </w:rPr>
        <w:t>-202</w:t>
      </w:r>
      <w:r w:rsidR="0018557A">
        <w:rPr>
          <w:b/>
          <w:bCs/>
          <w:color w:val="000000" w:themeColor="text1"/>
          <w:highlight w:val="cyan"/>
          <w:u w:val="single"/>
        </w:rPr>
        <w:t>5</w:t>
      </w:r>
      <w:r w:rsidRPr="002C434C">
        <w:rPr>
          <w:color w:val="000000" w:themeColor="text1"/>
          <w:highlight w:val="cyan"/>
          <w:u w:val="single"/>
        </w:rPr>
        <w:t xml:space="preserve"> (</w:t>
      </w:r>
      <w:r w:rsidRPr="002C434C">
        <w:rPr>
          <w:b/>
          <w:bCs/>
          <w:color w:val="000000" w:themeColor="text1"/>
          <w:highlight w:val="cyan"/>
          <w:u w:val="single"/>
        </w:rPr>
        <w:t>23:59h</w:t>
      </w:r>
      <w:r w:rsidRPr="002C434C">
        <w:rPr>
          <w:color w:val="000000" w:themeColor="text1"/>
          <w:highlight w:val="cyan"/>
          <w:u w:val="single"/>
        </w:rPr>
        <w:t>)</w:t>
      </w:r>
      <w:r w:rsidRPr="009369E5">
        <w:rPr>
          <w:color w:val="000000" w:themeColor="text1"/>
        </w:rPr>
        <w:t>.</w:t>
      </w:r>
    </w:p>
    <w:p w14:paraId="10B4B93D" w14:textId="5DF2FC69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F226D8">
        <w:rPr>
          <w:color w:val="000000" w:themeColor="text1"/>
        </w:rPr>
        <w:t xml:space="preserve">A presentation </w:t>
      </w:r>
      <w:r w:rsidRPr="00F226D8">
        <w:rPr>
          <w:b/>
          <w:bCs/>
          <w:color w:val="000000" w:themeColor="text1"/>
        </w:rPr>
        <w:t>schedule</w:t>
      </w:r>
      <w:r w:rsidRPr="00F226D8">
        <w:rPr>
          <w:color w:val="000000" w:themeColor="text1"/>
        </w:rPr>
        <w:t xml:space="preserve"> will be available on </w:t>
      </w:r>
      <w:r w:rsidR="003D5B68">
        <w:rPr>
          <w:b/>
          <w:color w:val="000000" w:themeColor="text1"/>
          <w:highlight w:val="cyan"/>
          <w:u w:val="single"/>
        </w:rPr>
        <w:t>21</w:t>
      </w:r>
      <w:r w:rsidRPr="00F226D8">
        <w:rPr>
          <w:b/>
          <w:color w:val="000000" w:themeColor="text1"/>
          <w:highlight w:val="cyan"/>
          <w:u w:val="single"/>
        </w:rPr>
        <w:t>-</w:t>
      </w:r>
      <w:r w:rsidR="0018557A">
        <w:rPr>
          <w:b/>
          <w:color w:val="000000" w:themeColor="text1"/>
          <w:highlight w:val="cyan"/>
          <w:u w:val="single"/>
        </w:rPr>
        <w:t>Aug</w:t>
      </w:r>
      <w:r w:rsidRPr="00F226D8">
        <w:rPr>
          <w:b/>
          <w:color w:val="000000" w:themeColor="text1"/>
          <w:highlight w:val="cyan"/>
          <w:u w:val="single"/>
        </w:rPr>
        <w:t>-202</w:t>
      </w:r>
      <w:r w:rsidR="0018557A">
        <w:rPr>
          <w:b/>
          <w:color w:val="000000" w:themeColor="text1"/>
          <w:highlight w:val="cyan"/>
          <w:u w:val="single"/>
        </w:rPr>
        <w:t>5</w:t>
      </w:r>
      <w:r w:rsidRPr="00F226D8">
        <w:rPr>
          <w:color w:val="000000" w:themeColor="text1"/>
        </w:rPr>
        <w:t xml:space="preserve"> and will include only the projects </w:t>
      </w:r>
      <w:r w:rsidRPr="00F226D8">
        <w:rPr>
          <w:b/>
          <w:bCs/>
          <w:color w:val="000000" w:themeColor="text1"/>
        </w:rPr>
        <w:t>submitted beforehand</w:t>
      </w:r>
      <w:r w:rsidRPr="00F226D8">
        <w:rPr>
          <w:color w:val="000000" w:themeColor="text1"/>
        </w:rPr>
        <w:t xml:space="preserve">. Non-submitted projects will </w:t>
      </w:r>
      <w:r w:rsidRPr="00F226D8">
        <w:rPr>
          <w:b/>
          <w:noProof/>
          <w:color w:val="000000" w:themeColor="text1"/>
        </w:rPr>
        <w:t>NOT</w:t>
      </w:r>
      <w:r w:rsidRPr="00F226D8">
        <w:rPr>
          <w:noProof/>
          <w:color w:val="000000" w:themeColor="text1"/>
        </w:rPr>
        <w:t xml:space="preserve"> </w:t>
      </w:r>
      <w:r w:rsidRPr="00F226D8">
        <w:rPr>
          <w:color w:val="000000" w:themeColor="text1"/>
        </w:rPr>
        <w:t>be evaluated.</w:t>
      </w:r>
    </w:p>
    <w:p w14:paraId="4841141D" w14:textId="77777777" w:rsidR="00613CE2" w:rsidRPr="00613CE2" w:rsidRDefault="00613CE2" w:rsidP="00613CE2">
      <w:pPr>
        <w:jc w:val="both"/>
        <w:rPr>
          <w:color w:val="000000" w:themeColor="text1"/>
          <w:lang w:val="bg-BG"/>
        </w:rPr>
      </w:pPr>
    </w:p>
    <w:p w14:paraId="27F53F27" w14:textId="378E0193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61EF0220" w14:textId="2885CD9C" w:rsidR="008E45C0" w:rsidRDefault="000D515D" w:rsidP="0062720C">
      <w:pPr>
        <w:rPr>
          <w:lang w:val="bg-BG"/>
        </w:rPr>
      </w:pPr>
      <w:r w:rsidRPr="008E7723">
        <w:rPr>
          <w:b/>
          <w:bCs/>
        </w:rPr>
        <w:t>Note</w:t>
      </w:r>
      <w:r w:rsidRPr="008E7723">
        <w:t xml:space="preserve">: </w:t>
      </w:r>
      <w:r w:rsidR="008E45C0" w:rsidRPr="008E7723">
        <w:t>A logged-in user should stay logged-in after refreshing the page.</w:t>
      </w:r>
    </w:p>
    <w:p w14:paraId="3D6B2395" w14:textId="77777777" w:rsidR="00613CE2" w:rsidRPr="00613CE2" w:rsidRDefault="00613CE2" w:rsidP="0062720C">
      <w:pPr>
        <w:rPr>
          <w:lang w:val="bg-BG"/>
        </w:rPr>
      </w:pP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63509E2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0C4480C0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</w:t>
      </w:r>
      <w:r w:rsidR="00F4522F" w:rsidRPr="00F4522F">
        <w:rPr>
          <w:b/>
          <w:bCs/>
          <w:lang w:val="bg-BG"/>
        </w:rPr>
        <w:t>4</w:t>
      </w:r>
      <w:r w:rsidR="00F4522F" w:rsidRPr="00F4522F">
        <w:rPr>
          <w:b/>
          <w:bCs/>
        </w:rPr>
        <w:t xml:space="preserve"> </w:t>
      </w:r>
      <w:r w:rsidRPr="00780F44">
        <w:t xml:space="preserve">different </w:t>
      </w:r>
      <w:r w:rsidRPr="00780F44">
        <w:rPr>
          <w:b/>
          <w:bCs/>
        </w:rPr>
        <w:t>dynamic pages</w:t>
      </w:r>
      <w:r w:rsidR="0084635C">
        <w:rPr>
          <w:lang w:val="bg-BG"/>
        </w:rPr>
        <w:t>:</w:t>
      </w:r>
      <w:r w:rsidRPr="00780F44">
        <w:t xml:space="preserve"> </w:t>
      </w:r>
      <w:r w:rsidR="00A67839" w:rsidRPr="008E7723">
        <w:t>pages that render dynamic data</w:t>
      </w:r>
      <w:r w:rsidR="0084635C" w:rsidRPr="008E7723">
        <w:rPr>
          <w:lang w:val="bg-BG"/>
        </w:rPr>
        <w:t xml:space="preserve"> </w:t>
      </w:r>
      <w:r w:rsidR="0084635C">
        <w:rPr>
          <w:lang w:val="bg-BG"/>
        </w:rPr>
        <w:t>(</w:t>
      </w:r>
      <w:r w:rsidRPr="00780F44">
        <w:t>pages like about, contacts,</w:t>
      </w:r>
      <w:r w:rsidR="004D0618">
        <w:t xml:space="preserve"> login, register</w:t>
      </w:r>
      <w:r w:rsidR="00A67839">
        <w:rPr>
          <w:lang w:val="bg-BG"/>
        </w:rPr>
        <w:t xml:space="preserve">, </w:t>
      </w:r>
      <w:r w:rsidR="00A67839" w:rsidRPr="008E7723">
        <w:t>create</w:t>
      </w:r>
      <w:r w:rsidR="000D515D">
        <w:t>,</w:t>
      </w:r>
      <w:r w:rsidRPr="00780F44">
        <w:t xml:space="preserve"> etc. do </w:t>
      </w:r>
      <w:r w:rsidR="000D515D">
        <w:t>NOT</w:t>
      </w:r>
      <w:r w:rsidRPr="00780F44">
        <w:t xml:space="preserve">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lastRenderedPageBreak/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17E08CC5" w:rsidR="001E3506" w:rsidRPr="008E7723" w:rsidRDefault="00F233A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t>Logged</w:t>
      </w:r>
      <w:r w:rsidR="00162A12" w:rsidRPr="008E7723">
        <w:rPr>
          <w:b/>
          <w:bCs/>
        </w:rPr>
        <w:t>-</w:t>
      </w:r>
      <w:r w:rsidRPr="008E7723">
        <w:rPr>
          <w:b/>
          <w:bCs/>
        </w:rPr>
        <w:t>in users</w:t>
      </w:r>
      <w:r w:rsidRPr="008E7723">
        <w:t xml:space="preserve"> </w:t>
      </w:r>
      <w:r w:rsidR="00162A12" w:rsidRPr="008E7723">
        <w:t>should be able to</w:t>
      </w:r>
      <w:r w:rsidRPr="008E7723">
        <w:t xml:space="preserve"> create </w:t>
      </w:r>
      <w:r w:rsidRPr="008E7723">
        <w:rPr>
          <w:b/>
          <w:bCs/>
        </w:rPr>
        <w:t>records</w:t>
      </w:r>
      <w:r w:rsidRPr="008E7723">
        <w:t xml:space="preserve"> </w:t>
      </w:r>
      <w:r w:rsidR="00162A12" w:rsidRPr="008E7723">
        <w:t>(by sending</w:t>
      </w:r>
      <w:r w:rsidRPr="008E7723">
        <w:t xml:space="preserve"> </w:t>
      </w:r>
      <w:r w:rsidRPr="008E7723">
        <w:rPr>
          <w:b/>
          <w:bCs/>
        </w:rPr>
        <w:t>request</w:t>
      </w:r>
      <w:r w:rsidR="00162A12" w:rsidRPr="008E7723">
        <w:rPr>
          <w:b/>
          <w:bCs/>
        </w:rPr>
        <w:t>s</w:t>
      </w:r>
      <w:r w:rsidRPr="008E7723">
        <w:t xml:space="preserve"> to the REST API</w:t>
      </w:r>
      <w:r w:rsidR="00162A12" w:rsidRPr="008E7723">
        <w:t>) and</w:t>
      </w:r>
      <w:r w:rsidRPr="008E7723">
        <w:t xml:space="preserve"> </w:t>
      </w:r>
      <w:r w:rsidRPr="008E7723">
        <w:rPr>
          <w:b/>
          <w:bCs/>
        </w:rPr>
        <w:t>interact</w:t>
      </w:r>
      <w:r w:rsidRPr="008E7723">
        <w:t xml:space="preserve"> with </w:t>
      </w:r>
      <w:r w:rsidR="00162A12" w:rsidRPr="008E7723">
        <w:t>those</w:t>
      </w:r>
      <w:r w:rsidRPr="008E7723">
        <w:t xml:space="preserve"> records (via </w:t>
      </w:r>
      <w:r w:rsidR="00162A12" w:rsidRPr="008E7723">
        <w:t>l</w:t>
      </w:r>
      <w:r w:rsidRPr="008E7723">
        <w:t xml:space="preserve">ikes, </w:t>
      </w:r>
      <w:r w:rsidR="00162A12" w:rsidRPr="008E7723">
        <w:t>d</w:t>
      </w:r>
      <w:r w:rsidRPr="008E7723">
        <w:t>islike</w:t>
      </w:r>
      <w:r w:rsidR="00780F44" w:rsidRPr="008E7723">
        <w:t>s</w:t>
      </w:r>
      <w:r w:rsidRPr="008E7723">
        <w:t xml:space="preserve">, </w:t>
      </w:r>
      <w:r w:rsidR="00162A12" w:rsidRPr="008E7723">
        <w:t>c</w:t>
      </w:r>
      <w:r w:rsidRPr="008E7723">
        <w:t>omments</w:t>
      </w:r>
      <w:r w:rsidR="00A0141C" w:rsidRPr="008E7723">
        <w:t>,</w:t>
      </w:r>
      <w:r w:rsidRPr="008E7723">
        <w:t xml:space="preserve"> etc.)</w:t>
      </w:r>
    </w:p>
    <w:p w14:paraId="5983E6F9" w14:textId="6ABBF861" w:rsidR="00F233A2" w:rsidRPr="008E7723" w:rsidRDefault="00162A1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t>L</w:t>
      </w:r>
      <w:r w:rsidR="00F233A2" w:rsidRPr="008E7723">
        <w:rPr>
          <w:b/>
          <w:bCs/>
        </w:rPr>
        <w:t>ogged</w:t>
      </w:r>
      <w:r w:rsidRPr="008E7723">
        <w:rPr>
          <w:b/>
          <w:bCs/>
        </w:rPr>
        <w:t>-</w:t>
      </w:r>
      <w:r w:rsidR="00F233A2" w:rsidRPr="008E7723">
        <w:rPr>
          <w:b/>
          <w:bCs/>
        </w:rPr>
        <w:t xml:space="preserve">in </w:t>
      </w:r>
      <w:r w:rsidRPr="008E7723">
        <w:rPr>
          <w:b/>
          <w:bCs/>
        </w:rPr>
        <w:t>users</w:t>
      </w:r>
      <w:r w:rsidR="00F233A2" w:rsidRPr="008E7723">
        <w:t xml:space="preserve"> </w:t>
      </w:r>
      <w:r w:rsidRPr="008E7723">
        <w:t>should</w:t>
      </w:r>
      <w:r w:rsidR="00F233A2" w:rsidRPr="008E7723">
        <w:t xml:space="preserve"> be able to </w:t>
      </w:r>
      <w:r w:rsidRPr="008E7723">
        <w:rPr>
          <w:b/>
          <w:bCs/>
        </w:rPr>
        <w:t>e</w:t>
      </w:r>
      <w:r w:rsidR="00F233A2" w:rsidRPr="008E7723">
        <w:rPr>
          <w:b/>
          <w:bCs/>
        </w:rPr>
        <w:t>dit</w:t>
      </w:r>
      <w:r w:rsidR="00F233A2" w:rsidRPr="008E7723">
        <w:t xml:space="preserve"> </w:t>
      </w:r>
      <w:r w:rsidRPr="008E7723">
        <w:t>and</w:t>
      </w:r>
      <w:r w:rsidR="00F233A2" w:rsidRPr="008E7723">
        <w:t xml:space="preserve"> </w:t>
      </w:r>
      <w:r w:rsidRPr="008E7723">
        <w:rPr>
          <w:b/>
          <w:bCs/>
        </w:rPr>
        <w:t>d</w:t>
      </w:r>
      <w:r w:rsidR="00F233A2" w:rsidRPr="008E7723">
        <w:rPr>
          <w:b/>
          <w:bCs/>
        </w:rPr>
        <w:t>elete</w:t>
      </w:r>
      <w:r w:rsidR="00F233A2" w:rsidRPr="008E7723">
        <w:t xml:space="preserve"> their</w:t>
      </w:r>
      <w:r w:rsidR="00A0141C" w:rsidRPr="008E7723">
        <w:t xml:space="preserve"> </w:t>
      </w:r>
      <w:r w:rsidR="00002B57" w:rsidRPr="008E7723">
        <w:t xml:space="preserve">own </w:t>
      </w:r>
      <w:r w:rsidR="00F233A2" w:rsidRPr="008E7723">
        <w:t>records</w:t>
      </w:r>
    </w:p>
    <w:p w14:paraId="5982F91F" w14:textId="1795E987" w:rsidR="006A5127" w:rsidRPr="00780F44" w:rsidRDefault="006A5127" w:rsidP="006A5127">
      <w:pPr>
        <w:numPr>
          <w:ilvl w:val="1"/>
          <w:numId w:val="33"/>
        </w:numPr>
        <w:contextualSpacing/>
      </w:pPr>
      <w:r w:rsidRPr="008E7723">
        <w:t>A</w:t>
      </w:r>
      <w:r w:rsidRPr="008E7723">
        <w:rPr>
          <w:b/>
          <w:bCs/>
        </w:rPr>
        <w:t xml:space="preserve"> </w:t>
      </w:r>
      <w:r w:rsidR="00162A12" w:rsidRPr="008E7723">
        <w:rPr>
          <w:b/>
          <w:bCs/>
        </w:rPr>
        <w:t>g</w:t>
      </w:r>
      <w:r w:rsidRPr="008E7723">
        <w:rPr>
          <w:b/>
          <w:bCs/>
        </w:rPr>
        <w:t xml:space="preserve">uest </w:t>
      </w:r>
      <w:r w:rsidR="00162A12" w:rsidRPr="008E7723">
        <w:rPr>
          <w:b/>
          <w:bCs/>
        </w:rPr>
        <w:t>user</w:t>
      </w:r>
      <w:r w:rsidR="00162A12">
        <w:rPr>
          <w:b/>
          <w:bCs/>
        </w:rPr>
        <w:t xml:space="preserve">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787755D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</w:t>
      </w:r>
      <w:r w:rsidR="007D2C25">
        <w:t>Angular</w:t>
      </w:r>
      <w:r w:rsidRPr="00780F44">
        <w:t xml:space="preserve">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22F03FC3" w14:textId="5DC459E7" w:rsidR="001A4DFA" w:rsidRPr="001A4DFA" w:rsidRDefault="0062720C" w:rsidP="001A4DFA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 xml:space="preserve">client-side </w:t>
      </w:r>
      <w:r w:rsidRPr="00CC7014">
        <w:rPr>
          <w:b/>
          <w:bCs/>
        </w:rPr>
        <w:t>routing</w:t>
      </w:r>
      <w:r w:rsidR="004D0618" w:rsidRPr="00CC7014">
        <w:rPr>
          <w:b/>
          <w:bCs/>
        </w:rPr>
        <w:t xml:space="preserve"> to at least </w:t>
      </w:r>
      <w:r w:rsidR="00E526BF" w:rsidRPr="008E7723">
        <w:rPr>
          <w:b/>
          <w:bCs/>
        </w:rPr>
        <w:t>4</w:t>
      </w:r>
      <w:r w:rsidR="004D0618" w:rsidRPr="008E7723">
        <w:rPr>
          <w:b/>
          <w:bCs/>
        </w:rPr>
        <w:t xml:space="preserve"> pages </w:t>
      </w:r>
      <w:r w:rsidR="004D0618" w:rsidRPr="00CC7014">
        <w:rPr>
          <w:b/>
          <w:bCs/>
        </w:rPr>
        <w:t xml:space="preserve">(at least </w:t>
      </w:r>
      <w:r w:rsidR="00E526BF" w:rsidRPr="008E7723">
        <w:rPr>
          <w:b/>
          <w:bCs/>
        </w:rPr>
        <w:t>1</w:t>
      </w:r>
      <w:r w:rsidR="004D0618" w:rsidRPr="008E7723">
        <w:rPr>
          <w:b/>
          <w:bCs/>
        </w:rPr>
        <w:t xml:space="preserve"> with parameters</w:t>
      </w:r>
      <w:r w:rsidR="004D0618" w:rsidRPr="00CC7014">
        <w:rPr>
          <w:b/>
          <w:bCs/>
        </w:rPr>
        <w:t>)</w:t>
      </w:r>
    </w:p>
    <w:p w14:paraId="5C92475F" w14:textId="6DF45E5D" w:rsidR="00C67AE1" w:rsidRPr="000D515D" w:rsidRDefault="004D0618" w:rsidP="004D0618">
      <w:pPr>
        <w:numPr>
          <w:ilvl w:val="0"/>
          <w:numId w:val="33"/>
        </w:numPr>
        <w:contextualSpacing/>
      </w:pPr>
      <w:r w:rsidRPr="004D0618">
        <w:rPr>
          <w:b/>
          <w:bCs/>
        </w:rPr>
        <w:t xml:space="preserve">Meaningful commits </w:t>
      </w:r>
      <w:r w:rsidR="000D515D" w:rsidRPr="008E7723">
        <w:t>with</w:t>
      </w:r>
      <w:r w:rsidR="000D515D" w:rsidRPr="008E7723">
        <w:rPr>
          <w:b/>
          <w:bCs/>
        </w:rPr>
        <w:t xml:space="preserve"> descriptive commit messages </w:t>
      </w:r>
      <w:r w:rsidRPr="000D515D">
        <w:t>to a source control system like GitHub, Bitbucket, etc.,</w:t>
      </w:r>
      <w:r w:rsidRPr="004D0618">
        <w:rPr>
          <w:b/>
          <w:bCs/>
        </w:rPr>
        <w:t xml:space="preserve"> for at least 3 days</w:t>
      </w:r>
    </w:p>
    <w:p w14:paraId="3918B904" w14:textId="534E84F1" w:rsidR="000D515D" w:rsidRPr="008E7723" w:rsidRDefault="000D515D" w:rsidP="004D0618">
      <w:pPr>
        <w:numPr>
          <w:ilvl w:val="0"/>
          <w:numId w:val="33"/>
        </w:numPr>
        <w:contextualSpacing/>
      </w:pPr>
      <w:r w:rsidRPr="008E7723">
        <w:t xml:space="preserve">The </w:t>
      </w:r>
      <w:r w:rsidRPr="008E7723">
        <w:rPr>
          <w:b/>
          <w:bCs/>
        </w:rPr>
        <w:t>GitHub</w:t>
      </w:r>
      <w:r w:rsidRPr="008E7723">
        <w:t xml:space="preserve"> repo</w:t>
      </w:r>
      <w:r w:rsidR="00660523" w:rsidRPr="008E7723">
        <w:t>sitory</w:t>
      </w:r>
      <w:r w:rsidRPr="008E7723">
        <w:t xml:space="preserve"> must be </w:t>
      </w:r>
      <w:r w:rsidRPr="008E7723">
        <w:rPr>
          <w:b/>
          <w:bCs/>
        </w:rPr>
        <w:t>public</w:t>
      </w:r>
      <w:r w:rsidRPr="008E7723">
        <w:t>.</w:t>
      </w:r>
    </w:p>
    <w:p w14:paraId="0B9DB8E0" w14:textId="5BA95274" w:rsidR="004D0618" w:rsidRDefault="004D0618" w:rsidP="008E7723">
      <w:pPr>
        <w:pStyle w:val="ListParagraph"/>
        <w:rPr>
          <w:lang w:val="bg-BG"/>
        </w:rPr>
      </w:pPr>
      <w:r w:rsidRPr="004D0618">
        <w:rPr>
          <w:b/>
          <w:bCs/>
          <w:lang w:val="bg-BG"/>
        </w:rPr>
        <w:t xml:space="preserve">IMPORTANT: </w:t>
      </w:r>
      <w:r w:rsidRPr="00840BDB">
        <w:t xml:space="preserve">If your project </w:t>
      </w:r>
      <w:r w:rsidRPr="004D0618">
        <w:rPr>
          <w:b/>
          <w:bCs/>
        </w:rPr>
        <w:t xml:space="preserve">doesn't cover </w:t>
      </w:r>
      <w:r w:rsidRPr="00840BDB">
        <w:t>these conditions, you will</w:t>
      </w:r>
      <w:r w:rsidRPr="004D0618">
        <w:rPr>
          <w:b/>
          <w:bCs/>
        </w:rPr>
        <w:t xml:space="preserve"> not </w:t>
      </w:r>
      <w:r w:rsidRPr="00840BDB">
        <w:t>be graded!</w:t>
      </w:r>
    </w:p>
    <w:p w14:paraId="20BEF732" w14:textId="77777777" w:rsidR="00613CE2" w:rsidRPr="00613CE2" w:rsidRDefault="00613CE2" w:rsidP="00613CE2">
      <w:pPr>
        <w:rPr>
          <w:lang w:val="bg-BG"/>
        </w:rPr>
      </w:pP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t>Other requirements</w:t>
      </w:r>
    </w:p>
    <w:p w14:paraId="0F02F605" w14:textId="01DA9BD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</w:t>
      </w:r>
      <w:r w:rsidR="008D5B01">
        <w:t>(</w:t>
      </w:r>
      <w:r w:rsidR="008D5B01" w:rsidRPr="008E7723">
        <w:t>conditional rendering based on error response</w:t>
      </w:r>
      <w:r w:rsidR="008D5B01">
        <w:t xml:space="preserve">) </w:t>
      </w:r>
      <w:r w:rsidRPr="00780F44">
        <w:t xml:space="preserve">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C033059" w14:textId="0DBCAFA9" w:rsidR="004D0618" w:rsidRPr="00780F44" w:rsidRDefault="004D0618" w:rsidP="004D0618">
      <w:pPr>
        <w:numPr>
          <w:ilvl w:val="0"/>
          <w:numId w:val="33"/>
        </w:numPr>
        <w:contextualSpacing/>
      </w:pPr>
      <w:r>
        <w:t>Use appropriate folder structure</w:t>
      </w:r>
    </w:p>
    <w:p w14:paraId="32C5884F" w14:textId="49B96CF3" w:rsidR="00C67AE1" w:rsidRPr="004D3D2C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</w:t>
      </w:r>
      <w:r w:rsidR="00F62E72" w:rsidRPr="008E7723">
        <w:t xml:space="preserve">describing </w:t>
      </w:r>
      <w:r w:rsidRPr="008E7723">
        <w:t xml:space="preserve">the project </w:t>
      </w:r>
      <w:r w:rsidR="00F62E72" w:rsidRPr="008E7723">
        <w:t>(used frameworks and libraries, how to run it, functionality, architecture)</w:t>
      </w:r>
      <w:r w:rsidR="00F62E72">
        <w:t xml:space="preserve"> </w:t>
      </w:r>
      <w:r w:rsidRPr="004D0618">
        <w:rPr>
          <w:b/>
        </w:rPr>
        <w:t>as .md file</w:t>
      </w:r>
    </w:p>
    <w:p w14:paraId="521516FC" w14:textId="0C1C29E0" w:rsidR="004D3D2C" w:rsidRDefault="004D3D2C" w:rsidP="00C67AE1">
      <w:pPr>
        <w:numPr>
          <w:ilvl w:val="0"/>
          <w:numId w:val="33"/>
        </w:numPr>
        <w:contextualSpacing/>
      </w:pPr>
      <w:r w:rsidRPr="00780F44">
        <w:t xml:space="preserve">Demonstrate use of </w:t>
      </w:r>
      <w:r>
        <w:t xml:space="preserve">the following </w:t>
      </w:r>
      <w:r w:rsidRPr="00780F44">
        <w:t xml:space="preserve">programming concepts, </w:t>
      </w:r>
      <w:r w:rsidRPr="009130C3">
        <w:rPr>
          <w:b/>
          <w:bCs/>
        </w:rPr>
        <w:t xml:space="preserve">specific to the </w:t>
      </w:r>
      <w:r>
        <w:rPr>
          <w:b/>
          <w:bCs/>
        </w:rPr>
        <w:t>Angular framework</w:t>
      </w:r>
      <w:r w:rsidRPr="004D3D2C">
        <w:rPr>
          <w:lang w:val="bg-BG"/>
        </w:rPr>
        <w:t>:</w:t>
      </w:r>
    </w:p>
    <w:p w14:paraId="519FC6DF" w14:textId="77777777" w:rsidR="004D3D2C" w:rsidRDefault="004D3D2C" w:rsidP="004D3D2C">
      <w:pPr>
        <w:numPr>
          <w:ilvl w:val="1"/>
          <w:numId w:val="33"/>
        </w:numPr>
        <w:contextualSpacing/>
      </w:pPr>
      <w:r w:rsidRPr="008E7723">
        <w:t xml:space="preserve">TypeScript </w:t>
      </w:r>
      <w:r>
        <w:t>with specific types (avoid the type "any")</w:t>
      </w:r>
    </w:p>
    <w:p w14:paraId="033DE306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interfaces</w:t>
      </w:r>
    </w:p>
    <w:p w14:paraId="22DFEB90" w14:textId="77777777" w:rsidR="004D3D2C" w:rsidRDefault="004D3D2C" w:rsidP="004D3D2C">
      <w:pPr>
        <w:numPr>
          <w:ilvl w:val="1"/>
          <w:numId w:val="33"/>
        </w:numPr>
        <w:contextualSpacing/>
      </w:pPr>
      <w:r>
        <w:t>observables</w:t>
      </w:r>
    </w:p>
    <w:p w14:paraId="26EA680D" w14:textId="77777777" w:rsidR="004D3D2C" w:rsidRDefault="004D3D2C" w:rsidP="004D3D2C">
      <w:pPr>
        <w:numPr>
          <w:ilvl w:val="1"/>
          <w:numId w:val="33"/>
        </w:numPr>
        <w:contextualSpacing/>
      </w:pPr>
      <w:r>
        <w:t xml:space="preserve">at least 2 </w:t>
      </w:r>
      <w:proofErr w:type="spellStart"/>
      <w:r>
        <w:t>RxJS</w:t>
      </w:r>
      <w:proofErr w:type="spellEnd"/>
      <w:r>
        <w:t xml:space="preserve"> operators</w:t>
      </w:r>
    </w:p>
    <w:p w14:paraId="020499EB" w14:textId="77777777" w:rsidR="004D3D2C" w:rsidRDefault="004D3D2C" w:rsidP="004D3D2C">
      <w:pPr>
        <w:numPr>
          <w:ilvl w:val="1"/>
          <w:numId w:val="33"/>
        </w:numPr>
        <w:contextualSpacing/>
      </w:pPr>
      <w:r>
        <w:t>lifecycle hooks</w:t>
      </w:r>
    </w:p>
    <w:p w14:paraId="3EB727E0" w14:textId="1616282E" w:rsidR="004D3D2C" w:rsidRPr="00780F44" w:rsidRDefault="004D3D2C" w:rsidP="004D3D2C">
      <w:pPr>
        <w:numPr>
          <w:ilvl w:val="1"/>
          <w:numId w:val="33"/>
        </w:numPr>
        <w:contextualSpacing/>
      </w:pPr>
      <w:r>
        <w:t>pipes</w:t>
      </w:r>
    </w:p>
    <w:p w14:paraId="5A114DE3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>Component Stylin</w:t>
      </w:r>
      <w:r>
        <w:t xml:space="preserve">g (use </w:t>
      </w:r>
      <w:r w:rsidRPr="009130C3">
        <w:rPr>
          <w:b/>
          <w:bCs/>
        </w:rPr>
        <w:t>at least some external CSS files</w:t>
      </w:r>
      <w:r>
        <w:t>)</w:t>
      </w:r>
    </w:p>
    <w:p w14:paraId="64E5D115" w14:textId="77777777" w:rsidR="004D0618" w:rsidRPr="00744055" w:rsidRDefault="004D0618" w:rsidP="004D0618">
      <w:pPr>
        <w:numPr>
          <w:ilvl w:val="0"/>
          <w:numId w:val="33"/>
        </w:numPr>
        <w:contextualSpacing/>
        <w:rPr>
          <w:lang w:val="bg-BG"/>
        </w:rPr>
      </w:pPr>
      <w:r w:rsidRPr="00877527">
        <w:t xml:space="preserve">Implement </w:t>
      </w:r>
      <w:r w:rsidRPr="00840BDB">
        <w:t>route guards for the private AND the public part</w:t>
      </w:r>
      <w:r w:rsidRPr="00877527">
        <w:t xml:space="preserve">: guest users </w:t>
      </w:r>
      <w:proofErr w:type="gramStart"/>
      <w:r w:rsidRPr="00877527">
        <w:t>shouldn‘</w:t>
      </w:r>
      <w:proofErr w:type="gramEnd"/>
      <w:r w:rsidRPr="00877527">
        <w:t>t be able to access private pages, logged-in users shouldn‘t be able to see the login/register pages</w:t>
      </w:r>
    </w:p>
    <w:p w14:paraId="34832952" w14:textId="2D67AE02" w:rsidR="00744055" w:rsidRPr="008E7723" w:rsidRDefault="0084635C" w:rsidP="00D53C70">
      <w:pPr>
        <w:numPr>
          <w:ilvl w:val="0"/>
          <w:numId w:val="33"/>
        </w:numPr>
        <w:contextualSpacing/>
        <w:rPr>
          <w:lang w:val="bg-BG"/>
        </w:rPr>
      </w:pPr>
      <w:r w:rsidRPr="008E7723">
        <w:t>I</w:t>
      </w:r>
      <w:r w:rsidR="00443E9F" w:rsidRPr="008E7723">
        <w:t xml:space="preserve">nteract with the records (via </w:t>
      </w:r>
      <w:r w:rsidR="005C0010" w:rsidRPr="008E7723">
        <w:t>l</w:t>
      </w:r>
      <w:r w:rsidR="00443E9F" w:rsidRPr="008E7723">
        <w:t xml:space="preserve">ikes, </w:t>
      </w:r>
      <w:r w:rsidR="005C0010" w:rsidRPr="008E7723">
        <w:t>d</w:t>
      </w:r>
      <w:r w:rsidR="00443E9F" w:rsidRPr="008E7723">
        <w:t xml:space="preserve">islikes, </w:t>
      </w:r>
      <w:r w:rsidR="005C0010" w:rsidRPr="008E7723">
        <w:t>c</w:t>
      </w:r>
      <w:r w:rsidR="00443E9F" w:rsidRPr="008E7723">
        <w:t>omments, etc.</w:t>
      </w:r>
      <w:r w:rsidRPr="008E7723">
        <w:t>) by sending requests to the REST API</w:t>
      </w:r>
    </w:p>
    <w:p w14:paraId="5F9307BD" w14:textId="6B1B7A9F" w:rsidR="004D0618" w:rsidRPr="00744055" w:rsidRDefault="004D0618" w:rsidP="00D53C70">
      <w:pPr>
        <w:numPr>
          <w:ilvl w:val="0"/>
          <w:numId w:val="33"/>
        </w:numPr>
        <w:contextualSpacing/>
        <w:rPr>
          <w:lang w:val="bg-BG"/>
        </w:rPr>
      </w:pPr>
      <w:r w:rsidRPr="002062CE">
        <w:t>Good usability</w:t>
      </w:r>
      <w:r>
        <w:t xml:space="preserve">. </w:t>
      </w:r>
      <w:r w:rsidRPr="00C12733">
        <w:t>Good UI and UX</w:t>
      </w:r>
      <w:r w:rsidR="001966C7">
        <w:t xml:space="preserve"> (</w:t>
      </w:r>
      <w:r w:rsidR="001966C7" w:rsidRPr="00744055">
        <w:rPr>
          <w:b/>
        </w:rPr>
        <w:t xml:space="preserve">You can follow </w:t>
      </w:r>
      <w:r w:rsidR="0086146B">
        <w:rPr>
          <w:b/>
        </w:rPr>
        <w:t xml:space="preserve">the </w:t>
      </w:r>
      <w:r w:rsidR="001966C7" w:rsidRPr="00744055">
        <w:rPr>
          <w:b/>
        </w:rPr>
        <w:t>Design Best Practice guide</w:t>
      </w:r>
      <w:r w:rsidR="001966C7">
        <w:t>)</w:t>
      </w:r>
    </w:p>
    <w:p w14:paraId="78135586" w14:textId="2F7B797C" w:rsidR="004D0618" w:rsidRDefault="004D0618" w:rsidP="000D515D">
      <w:pPr>
        <w:contextualSpacing/>
        <w:rPr>
          <w:lang w:val="bg-BG"/>
        </w:rPr>
      </w:pPr>
    </w:p>
    <w:p w14:paraId="277AFC31" w14:textId="77777777" w:rsidR="00E1356C" w:rsidRPr="00780F44" w:rsidRDefault="00E1356C" w:rsidP="00E1356C">
      <w:pPr>
        <w:pStyle w:val="Heading2"/>
      </w:pPr>
      <w:r w:rsidRPr="00780F44">
        <w:t>Bonuses</w:t>
      </w:r>
    </w:p>
    <w:p w14:paraId="3429A391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bookmarkStart w:id="1" w:name="_Hlk86053790"/>
      <w:r w:rsidRPr="002062CE">
        <w:t xml:space="preserve">Deploy the application in a </w:t>
      </w:r>
      <w:r w:rsidRPr="002062CE">
        <w:rPr>
          <w:b/>
          <w:bCs/>
        </w:rPr>
        <w:t>cloud environment</w:t>
      </w:r>
      <w:r>
        <w:rPr>
          <w:b/>
          <w:bCs/>
        </w:rPr>
        <w:t>.</w:t>
      </w:r>
    </w:p>
    <w:p w14:paraId="3C74BB42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</w:t>
      </w:r>
      <w:proofErr w:type="gramStart"/>
      <w:r w:rsidRPr="002062CE">
        <w:rPr>
          <w:bCs/>
        </w:rPr>
        <w:t>e.g.</w:t>
      </w:r>
      <w:proofErr w:type="gramEnd"/>
      <w:r w:rsidRPr="002062CE">
        <w:rPr>
          <w:bCs/>
        </w:rPr>
        <w:t xml:space="preserve">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654094B0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7995093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  <w:r>
        <w:t>.</w:t>
      </w:r>
    </w:p>
    <w:p w14:paraId="6590592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  <w:r>
        <w:t>.</w:t>
      </w:r>
    </w:p>
    <w:p w14:paraId="6DBA0277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13FD7762" w14:textId="77777777" w:rsidR="00E1356C" w:rsidRPr="007E0A0C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7DD9B0A8" w14:textId="77777777" w:rsidR="00E1356C" w:rsidRDefault="00E1356C" w:rsidP="00E1356C">
      <w:pPr>
        <w:spacing w:before="0" w:after="200"/>
        <w:contextualSpacing/>
        <w:rPr>
          <w:lang w:val="bg-BG"/>
        </w:rPr>
      </w:pPr>
      <w:r w:rsidRPr="008E7723">
        <w:rPr>
          <w:b/>
          <w:bCs/>
        </w:rPr>
        <w:lastRenderedPageBreak/>
        <w:t>Note</w:t>
      </w:r>
      <w:r w:rsidRPr="008E7723">
        <w:t>: You will NOT receive any bonus points for back-end customizations!</w:t>
      </w:r>
    </w:p>
    <w:p w14:paraId="63B0BA00" w14:textId="77777777" w:rsidR="00613CE2" w:rsidRPr="00613CE2" w:rsidRDefault="00613CE2" w:rsidP="00E1356C">
      <w:pPr>
        <w:spacing w:before="0" w:after="200"/>
        <w:contextualSpacing/>
        <w:rPr>
          <w:lang w:val="bg-BG"/>
        </w:rPr>
      </w:pPr>
    </w:p>
    <w:bookmarkEnd w:id="1"/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43B2A387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="00E7160A" w:rsidRPr="00CC7014">
        <w:rPr>
          <w:b/>
        </w:rPr>
        <w:t>20</w:t>
      </w:r>
      <w:r w:rsidRPr="00CC701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3A2F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19344063" w14:textId="19E816FA"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34C67D1E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0D515D" w:rsidRPr="008E7723">
        <w:t>O</w:t>
      </w:r>
      <w:r w:rsidRPr="008E7723">
        <w:t xml:space="preserve">n the </w:t>
      </w:r>
      <w:bookmarkStart w:id="3" w:name="_Hlk86053553"/>
      <w:r w:rsidR="000D515D" w:rsidRPr="008E7723">
        <w:rPr>
          <w:b/>
          <w:bCs/>
          <w:lang w:val="bg-BG"/>
        </w:rPr>
        <w:t>1</w:t>
      </w:r>
      <w:r w:rsidR="00E7160A" w:rsidRPr="008E7723">
        <w:rPr>
          <w:b/>
          <w:bCs/>
        </w:rPr>
        <w:t>0</w:t>
      </w:r>
      <w:r w:rsidRPr="008E7723">
        <w:rPr>
          <w:b/>
          <w:bCs/>
          <w:vertAlign w:val="superscript"/>
        </w:rPr>
        <w:t>th</w:t>
      </w:r>
      <w:bookmarkEnd w:id="3"/>
      <w:r w:rsidRPr="008E7723">
        <w:t xml:space="preserve"> minute</w:t>
      </w:r>
      <w:r w:rsidR="00A0141C" w:rsidRPr="008E7723">
        <w:t>,</w:t>
      </w:r>
      <w:r w:rsidRPr="008E7723">
        <w:t xml:space="preserve"> you</w:t>
      </w:r>
      <w:r w:rsidR="000D515D" w:rsidRPr="008E7723">
        <w:t>r presentation ends.</w:t>
      </w:r>
      <w:r w:rsidRPr="008E7723">
        <w:t xml:space="preserve"> </w:t>
      </w:r>
      <w:r w:rsidR="000D515D" w:rsidRPr="008E7723">
        <w:t xml:space="preserve">The remaining time will be for a </w:t>
      </w:r>
      <w:r w:rsidR="000D515D" w:rsidRPr="008E7723">
        <w:rPr>
          <w:b/>
          <w:bCs/>
        </w:rPr>
        <w:t>que</w:t>
      </w:r>
      <w:r w:rsidR="00CC7014" w:rsidRPr="008E7723">
        <w:rPr>
          <w:b/>
          <w:bCs/>
        </w:rPr>
        <w:t>stion</w:t>
      </w:r>
      <w:r w:rsidR="00C5140D" w:rsidRPr="008E7723">
        <w:rPr>
          <w:b/>
          <w:bCs/>
        </w:rPr>
        <w:t>-and-</w:t>
      </w:r>
      <w:r w:rsidR="00CC7014" w:rsidRPr="008E7723">
        <w:rPr>
          <w:b/>
          <w:bCs/>
        </w:rPr>
        <w:t>answer</w:t>
      </w:r>
      <w:r w:rsidR="00CC7014" w:rsidRPr="008E7723">
        <w:t xml:space="preserve"> session</w:t>
      </w:r>
      <w:r w:rsidR="003E7AFE" w:rsidRPr="008E7723">
        <w:rPr>
          <w:bCs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DB1AC9B" w14:textId="7137378A" w:rsidR="001A4DFA" w:rsidRDefault="001A4DFA" w:rsidP="0062720C">
      <w:pPr>
        <w:rPr>
          <w:b/>
          <w:bCs/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07B7996B" w14:textId="77777777" w:rsidR="00613CE2" w:rsidRPr="00613CE2" w:rsidRDefault="00613CE2" w:rsidP="0062720C">
      <w:pPr>
        <w:rPr>
          <w:lang w:val="bg-BG"/>
        </w:rPr>
      </w:pPr>
    </w:p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1620E866" w:rsidR="00C67AE1" w:rsidRDefault="001A4DFA" w:rsidP="00C67AE1">
      <w:pPr>
        <w:pStyle w:val="Heading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Heading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t>Bonuses – up to 10 %</w:t>
      </w:r>
    </w:p>
    <w:p w14:paraId="2BA14707" w14:textId="77777777" w:rsidR="0062720C" w:rsidRDefault="0062720C" w:rsidP="0062720C">
      <w:pPr>
        <w:rPr>
          <w:lang w:val="bg-BG"/>
        </w:rPr>
      </w:pPr>
      <w:r w:rsidRPr="00780F44">
        <w:t>Additional functionality or libraries outside the general requirements, with motivated usage.</w:t>
      </w:r>
    </w:p>
    <w:p w14:paraId="70CE5387" w14:textId="77777777" w:rsidR="00613CE2" w:rsidRPr="00613CE2" w:rsidRDefault="00613CE2" w:rsidP="0062720C">
      <w:pPr>
        <w:rPr>
          <w:lang w:val="bg-BG"/>
        </w:rPr>
      </w:pPr>
    </w:p>
    <w:p w14:paraId="3AEBE332" w14:textId="77777777" w:rsidR="001A4DFA" w:rsidRPr="00780F44" w:rsidRDefault="001A4DFA" w:rsidP="001A4DFA">
      <w:pPr>
        <w:pStyle w:val="Heading2"/>
      </w:pPr>
      <w:r w:rsidRPr="00780F44">
        <w:t>Restrictions</w:t>
      </w:r>
    </w:p>
    <w:p w14:paraId="6523C822" w14:textId="6B158D6A" w:rsidR="00747B7D" w:rsidRDefault="001A4DFA" w:rsidP="005E04C4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You are </w:t>
      </w:r>
      <w:r w:rsidRPr="00780F44">
        <w:rPr>
          <w:b/>
          <w:bCs/>
        </w:rPr>
        <w:t>NOT</w:t>
      </w:r>
      <w:r w:rsidRPr="00780F44">
        <w:t xml:space="preserve"> allowed to use </w:t>
      </w:r>
      <w:r w:rsidRPr="00780F44">
        <w:rPr>
          <w:b/>
          <w:bCs/>
        </w:rPr>
        <w:t>HTML &amp; CSS</w:t>
      </w:r>
      <w:r w:rsidRPr="00780F44">
        <w:t xml:space="preserve"> structures from </w:t>
      </w:r>
      <w:r w:rsidRPr="00AF0171">
        <w:rPr>
          <w:lang w:val="en-GB"/>
        </w:rPr>
        <w:t xml:space="preserve">any </w:t>
      </w:r>
      <w:proofErr w:type="spellStart"/>
      <w:r w:rsidRPr="00AF0171">
        <w:rPr>
          <w:lang w:val="en-GB"/>
        </w:rPr>
        <w:t>SoftUni</w:t>
      </w:r>
      <w:proofErr w:type="spellEnd"/>
      <w:r w:rsidRPr="00AF0171">
        <w:rPr>
          <w:lang w:val="en-GB"/>
        </w:rPr>
        <w:t xml:space="preserve"> course</w:t>
      </w:r>
      <w:r w:rsidRPr="00780F44">
        <w:t>.</w:t>
      </w:r>
      <w:bookmarkEnd w:id="4"/>
    </w:p>
    <w:p w14:paraId="5B7FFB73" w14:textId="77777777" w:rsidR="00F34E28" w:rsidRDefault="00F34E28" w:rsidP="00F34E28">
      <w:pPr>
        <w:pStyle w:val="Heading2"/>
        <w:ind w:left="426" w:hanging="426"/>
      </w:pPr>
      <w:r>
        <w:lastRenderedPageBreak/>
        <w:t>Project Challenge</w:t>
      </w:r>
    </w:p>
    <w:p w14:paraId="57DE4D02" w14:textId="77777777" w:rsidR="00F34E28" w:rsidRDefault="00F34E28" w:rsidP="00F34E28">
      <w:r>
        <w:t xml:space="preserve">The </w:t>
      </w:r>
      <w:r>
        <w:rPr>
          <w:b/>
          <w:bCs/>
        </w:rPr>
        <w:t>best three projects</w:t>
      </w:r>
      <w:r>
        <w:t xml:space="preserve"> will win a discount for the next course or module:</w:t>
      </w:r>
    </w:p>
    <w:p w14:paraId="063D2497" w14:textId="77777777" w:rsidR="00F34E28" w:rsidRDefault="00F34E28" w:rsidP="00F34E28">
      <w:pPr>
        <w:pStyle w:val="ListParagraph"/>
        <w:numPr>
          <w:ilvl w:val="0"/>
          <w:numId w:val="42"/>
        </w:numPr>
      </w:pPr>
      <w:r>
        <w:t>First place – 80% discount voucher</w:t>
      </w:r>
    </w:p>
    <w:p w14:paraId="72B166AE" w14:textId="77777777" w:rsidR="00F34E28" w:rsidRDefault="00F34E28" w:rsidP="00F34E28">
      <w:pPr>
        <w:pStyle w:val="ListParagraph"/>
        <w:numPr>
          <w:ilvl w:val="0"/>
          <w:numId w:val="42"/>
        </w:numPr>
      </w:pPr>
      <w:r>
        <w:t>Second place – 50% discount voucher</w:t>
      </w:r>
    </w:p>
    <w:p w14:paraId="1ABD1966" w14:textId="77777777" w:rsidR="00F34E28" w:rsidRDefault="00F34E28" w:rsidP="00F34E28">
      <w:pPr>
        <w:pStyle w:val="ListParagraph"/>
        <w:numPr>
          <w:ilvl w:val="0"/>
          <w:numId w:val="42"/>
        </w:numPr>
      </w:pPr>
      <w:r>
        <w:t>Third place – 30% discount voucher</w:t>
      </w:r>
    </w:p>
    <w:p w14:paraId="34DEFC77" w14:textId="77777777" w:rsidR="00F34E28" w:rsidRPr="00467A0F" w:rsidRDefault="00F34E28" w:rsidP="005E04C4">
      <w:pPr>
        <w:rPr>
          <w:lang w:val="bg-BG"/>
        </w:rPr>
      </w:pPr>
    </w:p>
    <w:sectPr w:rsidR="00F34E28" w:rsidRPr="00467A0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14E2" w14:textId="77777777" w:rsidR="003960EC" w:rsidRDefault="003960EC" w:rsidP="008068A2">
      <w:pPr>
        <w:spacing w:after="0" w:line="240" w:lineRule="auto"/>
      </w:pPr>
      <w:r>
        <w:separator/>
      </w:r>
    </w:p>
  </w:endnote>
  <w:endnote w:type="continuationSeparator" w:id="0">
    <w:p w14:paraId="668DD5DF" w14:textId="77777777" w:rsidR="003960EC" w:rsidRDefault="003960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C5E1F9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960EC">
                            <w:fldChar w:fldCharType="begin"/>
                          </w:r>
                          <w:r w:rsidR="003960EC">
                            <w:instrText xml:space="preserve"> NUMPAGES   \* MERGEFORMAT </w:instrText>
                          </w:r>
                          <w:r w:rsidR="003960EC">
                            <w:fldChar w:fldCharType="separate"/>
                          </w:r>
                          <w:r w:rsidR="009C7C41" w:rsidRP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3960E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3C5E1F9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3960EC">
                      <w:fldChar w:fldCharType="begin"/>
                    </w:r>
                    <w:r w:rsidR="003960EC">
                      <w:instrText xml:space="preserve"> NUMPAGES   \* MERGEFORMAT </w:instrText>
                    </w:r>
                    <w:r w:rsidR="003960EC">
                      <w:fldChar w:fldCharType="separate"/>
                    </w:r>
                    <w:r w:rsidR="009C7C41" w:rsidRP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3960E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90DC" w14:textId="77777777" w:rsidR="003960EC" w:rsidRDefault="003960EC" w:rsidP="008068A2">
      <w:pPr>
        <w:spacing w:after="0" w:line="240" w:lineRule="auto"/>
      </w:pPr>
      <w:r>
        <w:separator/>
      </w:r>
    </w:p>
  </w:footnote>
  <w:footnote w:type="continuationSeparator" w:id="0">
    <w:p w14:paraId="18FB1F41" w14:textId="77777777" w:rsidR="003960EC" w:rsidRDefault="003960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23"/>
  </w:num>
  <w:num w:numId="5">
    <w:abstractNumId w:val="17"/>
  </w:num>
  <w:num w:numId="6">
    <w:abstractNumId w:val="34"/>
  </w:num>
  <w:num w:numId="7">
    <w:abstractNumId w:val="18"/>
  </w:num>
  <w:num w:numId="8">
    <w:abstractNumId w:val="0"/>
  </w:num>
  <w:num w:numId="9">
    <w:abstractNumId w:val="38"/>
  </w:num>
  <w:num w:numId="10">
    <w:abstractNumId w:val="11"/>
  </w:num>
  <w:num w:numId="11">
    <w:abstractNumId w:val="27"/>
  </w:num>
  <w:num w:numId="12">
    <w:abstractNumId w:val="28"/>
  </w:num>
  <w:num w:numId="13">
    <w:abstractNumId w:val="30"/>
  </w:num>
  <w:num w:numId="14">
    <w:abstractNumId w:val="3"/>
  </w:num>
  <w:num w:numId="15">
    <w:abstractNumId w:val="8"/>
  </w:num>
  <w:num w:numId="16">
    <w:abstractNumId w:val="25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9"/>
  </w:num>
  <w:num w:numId="20">
    <w:abstractNumId w:val="2"/>
  </w:num>
  <w:num w:numId="21">
    <w:abstractNumId w:val="26"/>
  </w:num>
  <w:num w:numId="22">
    <w:abstractNumId w:val="21"/>
  </w:num>
  <w:num w:numId="23">
    <w:abstractNumId w:val="29"/>
  </w:num>
  <w:num w:numId="24">
    <w:abstractNumId w:val="32"/>
  </w:num>
  <w:num w:numId="25">
    <w:abstractNumId w:val="5"/>
  </w:num>
  <w:num w:numId="26">
    <w:abstractNumId w:val="20"/>
  </w:num>
  <w:num w:numId="27">
    <w:abstractNumId w:val="36"/>
  </w:num>
  <w:num w:numId="28">
    <w:abstractNumId w:val="7"/>
  </w:num>
  <w:num w:numId="29">
    <w:abstractNumId w:val="12"/>
  </w:num>
  <w:num w:numId="30">
    <w:abstractNumId w:val="33"/>
  </w:num>
  <w:num w:numId="31">
    <w:abstractNumId w:val="9"/>
  </w:num>
  <w:num w:numId="32">
    <w:abstractNumId w:val="37"/>
  </w:num>
  <w:num w:numId="33">
    <w:abstractNumId w:val="35"/>
  </w:num>
  <w:num w:numId="34">
    <w:abstractNumId w:val="6"/>
  </w:num>
  <w:num w:numId="35">
    <w:abstractNumId w:val="15"/>
  </w:num>
  <w:num w:numId="36">
    <w:abstractNumId w:val="31"/>
  </w:num>
  <w:num w:numId="37">
    <w:abstractNumId w:val="10"/>
  </w:num>
  <w:num w:numId="38">
    <w:abstractNumId w:val="39"/>
  </w:num>
  <w:num w:numId="39">
    <w:abstractNumId w:val="16"/>
  </w:num>
  <w:num w:numId="40">
    <w:abstractNumId w:val="14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B57"/>
    <w:rsid w:val="00002C1C"/>
    <w:rsid w:val="00007044"/>
    <w:rsid w:val="000136AA"/>
    <w:rsid w:val="00013DD8"/>
    <w:rsid w:val="00014679"/>
    <w:rsid w:val="00014E83"/>
    <w:rsid w:val="00016D20"/>
    <w:rsid w:val="00025F04"/>
    <w:rsid w:val="0003370B"/>
    <w:rsid w:val="0003475A"/>
    <w:rsid w:val="000548E5"/>
    <w:rsid w:val="00064BB6"/>
    <w:rsid w:val="00064D15"/>
    <w:rsid w:val="00067106"/>
    <w:rsid w:val="00076CE9"/>
    <w:rsid w:val="00086727"/>
    <w:rsid w:val="000954BF"/>
    <w:rsid w:val="00096459"/>
    <w:rsid w:val="000A0025"/>
    <w:rsid w:val="000A5CE5"/>
    <w:rsid w:val="000B39E6"/>
    <w:rsid w:val="000B56F0"/>
    <w:rsid w:val="000B68CE"/>
    <w:rsid w:val="000C49DA"/>
    <w:rsid w:val="000C5D4F"/>
    <w:rsid w:val="000D0854"/>
    <w:rsid w:val="000D515D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2A12"/>
    <w:rsid w:val="00164CDC"/>
    <w:rsid w:val="00167CF1"/>
    <w:rsid w:val="00171021"/>
    <w:rsid w:val="00173075"/>
    <w:rsid w:val="00177107"/>
    <w:rsid w:val="00181597"/>
    <w:rsid w:val="00181DAB"/>
    <w:rsid w:val="00183A2C"/>
    <w:rsid w:val="0018557A"/>
    <w:rsid w:val="00192692"/>
    <w:rsid w:val="001966C7"/>
    <w:rsid w:val="001A4DFA"/>
    <w:rsid w:val="001A6728"/>
    <w:rsid w:val="001B1FDE"/>
    <w:rsid w:val="001C1FCD"/>
    <w:rsid w:val="001C3880"/>
    <w:rsid w:val="001C766C"/>
    <w:rsid w:val="001D2464"/>
    <w:rsid w:val="001D2EEC"/>
    <w:rsid w:val="001D52E9"/>
    <w:rsid w:val="001E1161"/>
    <w:rsid w:val="001E1871"/>
    <w:rsid w:val="001E2ACE"/>
    <w:rsid w:val="001E3506"/>
    <w:rsid w:val="001E3FEF"/>
    <w:rsid w:val="001E77CA"/>
    <w:rsid w:val="001F5E3C"/>
    <w:rsid w:val="00202683"/>
    <w:rsid w:val="00202CC2"/>
    <w:rsid w:val="00215FCE"/>
    <w:rsid w:val="002413B8"/>
    <w:rsid w:val="0024231A"/>
    <w:rsid w:val="002470DE"/>
    <w:rsid w:val="00253192"/>
    <w:rsid w:val="00255DD7"/>
    <w:rsid w:val="00262B43"/>
    <w:rsid w:val="0026416F"/>
    <w:rsid w:val="00264287"/>
    <w:rsid w:val="0026589D"/>
    <w:rsid w:val="002664E1"/>
    <w:rsid w:val="00267D12"/>
    <w:rsid w:val="002A2D2D"/>
    <w:rsid w:val="002A6C72"/>
    <w:rsid w:val="002B0473"/>
    <w:rsid w:val="002B08AD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960EC"/>
    <w:rsid w:val="003A1601"/>
    <w:rsid w:val="003A5602"/>
    <w:rsid w:val="003B0278"/>
    <w:rsid w:val="003B08DF"/>
    <w:rsid w:val="003B6A53"/>
    <w:rsid w:val="003C1C2E"/>
    <w:rsid w:val="003D5B68"/>
    <w:rsid w:val="003D6C59"/>
    <w:rsid w:val="003E1013"/>
    <w:rsid w:val="003E167F"/>
    <w:rsid w:val="003E2A2C"/>
    <w:rsid w:val="003E4288"/>
    <w:rsid w:val="003E43E5"/>
    <w:rsid w:val="003E4DFF"/>
    <w:rsid w:val="003E6334"/>
    <w:rsid w:val="003E6BFB"/>
    <w:rsid w:val="003E7AFE"/>
    <w:rsid w:val="003F1864"/>
    <w:rsid w:val="00411303"/>
    <w:rsid w:val="00420210"/>
    <w:rsid w:val="00421AC6"/>
    <w:rsid w:val="004311CA"/>
    <w:rsid w:val="00441F7A"/>
    <w:rsid w:val="00443C66"/>
    <w:rsid w:val="00443E9F"/>
    <w:rsid w:val="0046669E"/>
    <w:rsid w:val="00467A0F"/>
    <w:rsid w:val="00473206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1DBC"/>
    <w:rsid w:val="004D29A9"/>
    <w:rsid w:val="004D3D2C"/>
    <w:rsid w:val="004D5372"/>
    <w:rsid w:val="004F497E"/>
    <w:rsid w:val="0050017E"/>
    <w:rsid w:val="005177D3"/>
    <w:rsid w:val="00517B12"/>
    <w:rsid w:val="00524789"/>
    <w:rsid w:val="00542A06"/>
    <w:rsid w:val="00547267"/>
    <w:rsid w:val="00553CCB"/>
    <w:rsid w:val="005571E7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B502F"/>
    <w:rsid w:val="005C0010"/>
    <w:rsid w:val="005C131C"/>
    <w:rsid w:val="005C6A24"/>
    <w:rsid w:val="005D3771"/>
    <w:rsid w:val="005E04C4"/>
    <w:rsid w:val="005E04CE"/>
    <w:rsid w:val="005E4794"/>
    <w:rsid w:val="005E569D"/>
    <w:rsid w:val="005E6CC9"/>
    <w:rsid w:val="00600083"/>
    <w:rsid w:val="00604363"/>
    <w:rsid w:val="006075A8"/>
    <w:rsid w:val="00613CE2"/>
    <w:rsid w:val="00624DCF"/>
    <w:rsid w:val="0062720C"/>
    <w:rsid w:val="00632674"/>
    <w:rsid w:val="00632757"/>
    <w:rsid w:val="0063342B"/>
    <w:rsid w:val="00644B3F"/>
    <w:rsid w:val="006532A2"/>
    <w:rsid w:val="00660523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2BF1"/>
    <w:rsid w:val="006F4C45"/>
    <w:rsid w:val="006F7B02"/>
    <w:rsid w:val="00704432"/>
    <w:rsid w:val="007051DF"/>
    <w:rsid w:val="00710386"/>
    <w:rsid w:val="0071692E"/>
    <w:rsid w:val="00724DA4"/>
    <w:rsid w:val="00730E15"/>
    <w:rsid w:val="00744055"/>
    <w:rsid w:val="00747B7D"/>
    <w:rsid w:val="00761A1E"/>
    <w:rsid w:val="00763912"/>
    <w:rsid w:val="00770B05"/>
    <w:rsid w:val="00775ED2"/>
    <w:rsid w:val="00780F44"/>
    <w:rsid w:val="00781D0B"/>
    <w:rsid w:val="00784922"/>
    <w:rsid w:val="00785258"/>
    <w:rsid w:val="00791F02"/>
    <w:rsid w:val="0079324A"/>
    <w:rsid w:val="00794EEE"/>
    <w:rsid w:val="00795ACA"/>
    <w:rsid w:val="0079625D"/>
    <w:rsid w:val="0079641C"/>
    <w:rsid w:val="007A635E"/>
    <w:rsid w:val="007B698A"/>
    <w:rsid w:val="007C019F"/>
    <w:rsid w:val="007C2C37"/>
    <w:rsid w:val="007C3E81"/>
    <w:rsid w:val="007D1F12"/>
    <w:rsid w:val="007D2C25"/>
    <w:rsid w:val="007D5E95"/>
    <w:rsid w:val="007E0960"/>
    <w:rsid w:val="007E0A0C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4635C"/>
    <w:rsid w:val="00852705"/>
    <w:rsid w:val="00855091"/>
    <w:rsid w:val="0086146B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A7439"/>
    <w:rsid w:val="008C2B83"/>
    <w:rsid w:val="008C5930"/>
    <w:rsid w:val="008D5AB9"/>
    <w:rsid w:val="008D5B01"/>
    <w:rsid w:val="008E05D1"/>
    <w:rsid w:val="008E45C0"/>
    <w:rsid w:val="008E6CF3"/>
    <w:rsid w:val="008E750B"/>
    <w:rsid w:val="008E7723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37936"/>
    <w:rsid w:val="00941FFF"/>
    <w:rsid w:val="0095466F"/>
    <w:rsid w:val="00955097"/>
    <w:rsid w:val="00955691"/>
    <w:rsid w:val="00961157"/>
    <w:rsid w:val="00971E59"/>
    <w:rsid w:val="00976E46"/>
    <w:rsid w:val="00983C1D"/>
    <w:rsid w:val="009B5C3A"/>
    <w:rsid w:val="009C0C39"/>
    <w:rsid w:val="009C6304"/>
    <w:rsid w:val="009C7C41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67839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140D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C7014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354E"/>
    <w:rsid w:val="00D43F69"/>
    <w:rsid w:val="00D43F7B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92FC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1356C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26BF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A7748"/>
    <w:rsid w:val="00EB3555"/>
    <w:rsid w:val="00EB3AA6"/>
    <w:rsid w:val="00EB7421"/>
    <w:rsid w:val="00EC4158"/>
    <w:rsid w:val="00EC5A4D"/>
    <w:rsid w:val="00ED0DEA"/>
    <w:rsid w:val="00ED28A5"/>
    <w:rsid w:val="00ED481E"/>
    <w:rsid w:val="00ED73C4"/>
    <w:rsid w:val="00EE613C"/>
    <w:rsid w:val="00F11AB3"/>
    <w:rsid w:val="00F14ADF"/>
    <w:rsid w:val="00F15065"/>
    <w:rsid w:val="00F155C8"/>
    <w:rsid w:val="00F17A4E"/>
    <w:rsid w:val="00F20B48"/>
    <w:rsid w:val="00F226D8"/>
    <w:rsid w:val="00F233A2"/>
    <w:rsid w:val="00F34E28"/>
    <w:rsid w:val="00F35DE2"/>
    <w:rsid w:val="00F37A8B"/>
    <w:rsid w:val="00F44ED6"/>
    <w:rsid w:val="00F4522F"/>
    <w:rsid w:val="00F45A61"/>
    <w:rsid w:val="00F46918"/>
    <w:rsid w:val="00F46DDE"/>
    <w:rsid w:val="00F51CDC"/>
    <w:rsid w:val="00F5440E"/>
    <w:rsid w:val="00F62E72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D168C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3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1733</TotalTime>
  <Pages>4</Pages>
  <Words>981</Words>
  <Characters>5594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Daniel Dimitrov</cp:lastModifiedBy>
  <cp:revision>78</cp:revision>
  <cp:lastPrinted>2015-10-26T22:35:00Z</cp:lastPrinted>
  <dcterms:created xsi:type="dcterms:W3CDTF">2021-03-01T12:49:00Z</dcterms:created>
  <dcterms:modified xsi:type="dcterms:W3CDTF">2025-07-21T09:22:00Z</dcterms:modified>
  <cp:category>programming, education, software engineering, software development</cp:category>
</cp:coreProperties>
</file>